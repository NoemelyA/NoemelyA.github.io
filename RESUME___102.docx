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90" w:type="dxa"/>
        <w:tblLayout w:type="fixed"/>
        <w:tblCellMar>
          <w:left w:w="0" w:type="dxa"/>
          <w:right w:w="0" w:type="dxa"/>
        </w:tblCellMar>
        <w:tblLook w:val="04A0" w:firstRow="1" w:lastRow="0" w:firstColumn="1" w:lastColumn="0" w:noHBand="0" w:noVBand="1"/>
      </w:tblPr>
      <w:tblGrid>
        <w:gridCol w:w="2134"/>
        <w:gridCol w:w="24"/>
        <w:gridCol w:w="8642"/>
      </w:tblGrid>
      <w:tr w:rsidR="005320F7" w:rsidRPr="00C165CC" w14:paraId="53ACD3D7" w14:textId="77777777" w:rsidTr="005320F7">
        <w:tc>
          <w:tcPr>
            <w:tcW w:w="988" w:type="pct"/>
          </w:tcPr>
          <w:p w14:paraId="64C14C92" w14:textId="654778D8" w:rsidR="009F19E9" w:rsidRPr="00C165CC" w:rsidRDefault="00001D56" w:rsidP="00620EA4">
            <w:pPr>
              <w:pStyle w:val="Heading1"/>
              <w:rPr>
                <w:color w:val="auto"/>
              </w:rPr>
            </w:pPr>
            <w:r w:rsidRPr="00C165CC">
              <w:rPr>
                <w:color w:val="auto"/>
              </w:rPr>
              <w:t>`</w:t>
            </w:r>
          </w:p>
        </w:tc>
        <w:tc>
          <w:tcPr>
            <w:tcW w:w="11" w:type="pct"/>
          </w:tcPr>
          <w:p w14:paraId="66A35A9F" w14:textId="77777777" w:rsidR="009F19E9" w:rsidRPr="00C165CC" w:rsidRDefault="009F19E9" w:rsidP="009F19E9"/>
        </w:tc>
        <w:tc>
          <w:tcPr>
            <w:tcW w:w="4001" w:type="pct"/>
          </w:tcPr>
          <w:p w14:paraId="23D880F2" w14:textId="77777777" w:rsidR="009F19E9" w:rsidRPr="00C165CC" w:rsidRDefault="009F19E9" w:rsidP="00620EA4">
            <w:pPr>
              <w:pStyle w:val="Title"/>
              <w:rPr>
                <w:color w:val="auto"/>
              </w:rPr>
            </w:pPr>
            <w:r w:rsidRPr="00C165CC">
              <w:rPr>
                <w:color w:val="auto"/>
              </w:rPr>
              <w:fldChar w:fldCharType="begin"/>
            </w:r>
            <w:r w:rsidRPr="00C165CC">
              <w:rPr>
                <w:color w:val="auto"/>
              </w:rPr>
              <w:instrText xml:space="preserve"> PLACEHOLDER </w:instrText>
            </w:r>
            <w:r w:rsidRPr="00C165CC">
              <w:rPr>
                <w:color w:val="auto"/>
              </w:rPr>
              <w:fldChar w:fldCharType="begin"/>
            </w:r>
            <w:r w:rsidRPr="00C165CC">
              <w:rPr>
                <w:color w:val="auto"/>
              </w:rPr>
              <w:instrText xml:space="preserve"> IF </w:instrText>
            </w:r>
            <w:r w:rsidR="00303620" w:rsidRPr="00C165CC">
              <w:rPr>
                <w:color w:val="auto"/>
              </w:rPr>
              <w:fldChar w:fldCharType="begin"/>
            </w:r>
            <w:r w:rsidR="00303620" w:rsidRPr="00C165CC">
              <w:rPr>
                <w:color w:val="auto"/>
              </w:rPr>
              <w:instrText xml:space="preserve"> USERNAME </w:instrText>
            </w:r>
            <w:r w:rsidR="00303620" w:rsidRPr="00C165CC">
              <w:rPr>
                <w:color w:val="auto"/>
              </w:rPr>
              <w:fldChar w:fldCharType="separate"/>
            </w:r>
            <w:r w:rsidR="00EB7AD9" w:rsidRPr="00C165CC">
              <w:rPr>
                <w:noProof/>
                <w:color w:val="auto"/>
              </w:rPr>
              <w:instrText>Noemely Alcantara</w:instrText>
            </w:r>
            <w:r w:rsidR="00303620" w:rsidRPr="00C165CC">
              <w:rPr>
                <w:noProof/>
                <w:color w:val="auto"/>
              </w:rPr>
              <w:fldChar w:fldCharType="end"/>
            </w:r>
            <w:r w:rsidRPr="00C165CC">
              <w:rPr>
                <w:color w:val="auto"/>
              </w:rPr>
              <w:instrText xml:space="preserve">="" "[Your Name]" </w:instrText>
            </w:r>
            <w:r w:rsidR="00303620" w:rsidRPr="00C165CC">
              <w:rPr>
                <w:color w:val="auto"/>
              </w:rPr>
              <w:fldChar w:fldCharType="begin"/>
            </w:r>
            <w:r w:rsidR="00303620" w:rsidRPr="00C165CC">
              <w:rPr>
                <w:color w:val="auto"/>
              </w:rPr>
              <w:instrText xml:space="preserve"> USERNAME </w:instrText>
            </w:r>
            <w:r w:rsidR="00303620" w:rsidRPr="00C165CC">
              <w:rPr>
                <w:color w:val="auto"/>
              </w:rPr>
              <w:fldChar w:fldCharType="separate"/>
            </w:r>
            <w:r w:rsidR="00EB7AD9" w:rsidRPr="00C165CC">
              <w:rPr>
                <w:noProof/>
                <w:color w:val="auto"/>
              </w:rPr>
              <w:instrText>Noemely Alcantara</w:instrText>
            </w:r>
            <w:r w:rsidR="00303620" w:rsidRPr="00C165CC">
              <w:rPr>
                <w:noProof/>
                <w:color w:val="auto"/>
              </w:rPr>
              <w:fldChar w:fldCharType="end"/>
            </w:r>
            <w:r w:rsidRPr="00C165CC">
              <w:rPr>
                <w:color w:val="auto"/>
              </w:rPr>
              <w:fldChar w:fldCharType="separate"/>
            </w:r>
            <w:r w:rsidR="00EB7AD9" w:rsidRPr="00C165CC">
              <w:rPr>
                <w:noProof/>
                <w:color w:val="auto"/>
              </w:rPr>
              <w:instrText>Noemely Alcantara</w:instrText>
            </w:r>
            <w:r w:rsidRPr="00C165CC">
              <w:rPr>
                <w:color w:val="auto"/>
              </w:rPr>
              <w:fldChar w:fldCharType="end"/>
            </w:r>
            <w:r w:rsidRPr="00C165CC">
              <w:rPr>
                <w:color w:val="auto"/>
              </w:rPr>
              <w:instrText xml:space="preserve"> \* MERGEFORMAT</w:instrText>
            </w:r>
            <w:r w:rsidRPr="00C165CC">
              <w:rPr>
                <w:color w:val="auto"/>
              </w:rPr>
              <w:fldChar w:fldCharType="separate"/>
            </w:r>
            <w:r w:rsidR="00EB7AD9" w:rsidRPr="00C165CC">
              <w:rPr>
                <w:color w:val="auto"/>
              </w:rPr>
              <w:t xml:space="preserve">Noemely </w:t>
            </w:r>
            <w:r w:rsidR="00EB7AD9" w:rsidRPr="00C165CC">
              <w:rPr>
                <w:noProof/>
                <w:color w:val="auto"/>
              </w:rPr>
              <w:t>Alcantara</w:t>
            </w:r>
            <w:r w:rsidRPr="00C165CC">
              <w:rPr>
                <w:color w:val="auto"/>
              </w:rPr>
              <w:fldChar w:fldCharType="end"/>
            </w:r>
          </w:p>
          <w:p w14:paraId="43D78F11" w14:textId="0187E968" w:rsidR="00C95EB3" w:rsidRPr="00C165CC" w:rsidRDefault="00C95EB3" w:rsidP="00C95EB3">
            <w:pPr>
              <w:autoSpaceDE w:val="0"/>
              <w:autoSpaceDN w:val="0"/>
              <w:adjustRightInd w:val="0"/>
              <w:spacing w:after="179" w:line="200" w:lineRule="exact"/>
              <w:ind w:left="80"/>
              <w:rPr>
                <w:rFonts w:ascii="CenturyGothic" w:hAnsi="CenturyGothic" w:cs="CenturyGothic" w:hint="eastAsia"/>
                <w:sz w:val="22"/>
              </w:rPr>
            </w:pPr>
            <w:r w:rsidRPr="00C165CC">
              <w:rPr>
                <w:rFonts w:ascii="CenturyGothic" w:hAnsi="CenturyGothic" w:cs="CenturyGothic"/>
                <w:spacing w:val="11"/>
                <w:sz w:val="22"/>
              </w:rPr>
              <w:t>11500 NW 14th Ct.</w:t>
            </w:r>
            <w:r w:rsidR="00DF33DF">
              <w:rPr>
                <w:rFonts w:ascii="CenturyGothic" w:hAnsi="CenturyGothic" w:cs="CenturyGothic"/>
                <w:spacing w:val="-2"/>
                <w:sz w:val="22"/>
              </w:rPr>
              <w:t xml:space="preserve"> </w:t>
            </w:r>
            <w:r w:rsidRPr="00C165CC">
              <w:rPr>
                <w:rFonts w:ascii="CenturyGothic" w:hAnsi="CenturyGothic" w:cs="CenturyGothic"/>
                <w:spacing w:val="8"/>
                <w:sz w:val="22"/>
              </w:rPr>
              <w:t>Pembroke Pines</w:t>
            </w:r>
            <w:r w:rsidRPr="00C165CC">
              <w:rPr>
                <w:rFonts w:ascii="CenturyGothic" w:hAnsi="CenturyGothic" w:cs="CenturyGothic"/>
                <w:spacing w:val="-2"/>
                <w:sz w:val="22"/>
              </w:rPr>
              <w:t xml:space="preserve">, </w:t>
            </w:r>
            <w:r w:rsidRPr="00C165CC">
              <w:rPr>
                <w:rFonts w:ascii="CenturyGothic" w:hAnsi="CenturyGothic" w:cs="CenturyGothic"/>
                <w:spacing w:val="24"/>
                <w:sz w:val="22"/>
              </w:rPr>
              <w:t>FL</w:t>
            </w:r>
            <w:r w:rsidRPr="00C165CC">
              <w:rPr>
                <w:rFonts w:ascii="CenturyGothic" w:hAnsi="CenturyGothic" w:cs="CenturyGothic"/>
                <w:spacing w:val="-26"/>
                <w:sz w:val="22"/>
              </w:rPr>
              <w:t xml:space="preserve"> </w:t>
            </w:r>
            <w:r w:rsidRPr="00C165CC">
              <w:rPr>
                <w:rFonts w:ascii="CenturyGothic" w:hAnsi="CenturyGothic" w:cs="CenturyGothic"/>
                <w:spacing w:val="-4"/>
                <w:sz w:val="22"/>
              </w:rPr>
              <w:t>33026</w:t>
            </w:r>
            <w:r w:rsidRPr="00C165CC">
              <w:rPr>
                <w:rFonts w:ascii="CenturyGothic" w:hAnsi="CenturyGothic" w:cs="CenturyGothic"/>
                <w:spacing w:val="-3"/>
                <w:sz w:val="22"/>
              </w:rPr>
              <w:t xml:space="preserve"> </w:t>
            </w:r>
            <w:r w:rsidRPr="00C165CC">
              <w:rPr>
                <w:rFonts w:ascii="CenturyGothic" w:hAnsi="CenturyGothic" w:cs="CenturyGothic"/>
                <w:spacing w:val="-1"/>
                <w:sz w:val="22"/>
              </w:rPr>
              <w:t xml:space="preserve">| | </w:t>
            </w:r>
            <w:r w:rsidRPr="00C165CC">
              <w:rPr>
                <w:rFonts w:ascii="CenturyGothic" w:hAnsi="CenturyGothic" w:cs="CenturyGothic"/>
                <w:spacing w:val="16"/>
                <w:sz w:val="22"/>
              </w:rPr>
              <w:t xml:space="preserve">C: </w:t>
            </w:r>
            <w:r w:rsidRPr="00C165CC">
              <w:rPr>
                <w:rFonts w:ascii="CenturyGothic" w:hAnsi="CenturyGothic" w:cs="CenturyGothic"/>
                <w:spacing w:val="2"/>
                <w:sz w:val="22"/>
              </w:rPr>
              <w:t>(646)-812-6771</w:t>
            </w:r>
            <w:r w:rsidRPr="00C165CC">
              <w:rPr>
                <w:rFonts w:ascii="CenturyGothic" w:hAnsi="CenturyGothic" w:cs="CenturyGothic"/>
                <w:spacing w:val="-5"/>
                <w:sz w:val="22"/>
              </w:rPr>
              <w:t xml:space="preserve"> </w:t>
            </w:r>
            <w:r w:rsidRPr="00C165CC">
              <w:rPr>
                <w:rFonts w:ascii="CenturyGothic" w:hAnsi="CenturyGothic" w:cs="CenturyGothic"/>
                <w:spacing w:val="-1"/>
                <w:sz w:val="22"/>
              </w:rPr>
              <w:t xml:space="preserve">| </w:t>
            </w:r>
            <w:r w:rsidRPr="00C165CC">
              <w:rPr>
                <w:rFonts w:ascii="CenturyGothic" w:hAnsi="CenturyGothic" w:cs="CenturyGothic"/>
                <w:spacing w:val="8"/>
                <w:sz w:val="22"/>
              </w:rPr>
              <w:t>Noemelyalcantara@yahoo.com</w:t>
            </w:r>
          </w:p>
          <w:p w14:paraId="3F986022" w14:textId="77777777" w:rsidR="009F19E9" w:rsidRPr="00C165CC" w:rsidRDefault="009F19E9" w:rsidP="00620EA4">
            <w:pPr>
              <w:pStyle w:val="ContactDetails"/>
              <w:rPr>
                <w:color w:val="auto"/>
              </w:rPr>
            </w:pPr>
          </w:p>
        </w:tc>
      </w:tr>
      <w:tr w:rsidR="005320F7" w:rsidRPr="00BB31F0" w14:paraId="3921EA7C" w14:textId="77777777" w:rsidTr="005320F7">
        <w:tc>
          <w:tcPr>
            <w:tcW w:w="988" w:type="pct"/>
          </w:tcPr>
          <w:p w14:paraId="45CE484F" w14:textId="5C200D50" w:rsidR="009F19E9" w:rsidRPr="00BB31F0" w:rsidRDefault="00733E12" w:rsidP="00BB31F0">
            <w:pPr>
              <w:pStyle w:val="Heading1"/>
              <w:tabs>
                <w:tab w:val="left" w:pos="180"/>
                <w:tab w:val="left" w:pos="1080"/>
                <w:tab w:val="right" w:pos="2071"/>
              </w:tabs>
              <w:spacing w:line="360" w:lineRule="auto"/>
              <w:ind w:left="90"/>
              <w:jc w:val="left"/>
              <w:rPr>
                <w:rFonts w:asciiTheme="minorHAnsi" w:hAnsiTheme="minorHAnsi" w:cs="Arial"/>
                <w:color w:val="auto"/>
                <w:szCs w:val="18"/>
                <w:u w:val="single"/>
              </w:rPr>
            </w:pPr>
            <w:r w:rsidRPr="00BB31F0">
              <w:rPr>
                <w:rFonts w:asciiTheme="minorHAnsi" w:hAnsiTheme="minorHAnsi" w:cs="Arial"/>
                <w:color w:val="auto"/>
                <w:szCs w:val="18"/>
              </w:rPr>
              <w:t xml:space="preserve">  </w:t>
            </w:r>
            <w:r w:rsidR="00EB7AD9" w:rsidRPr="00BB31F0">
              <w:rPr>
                <w:rFonts w:asciiTheme="minorHAnsi" w:hAnsiTheme="minorHAnsi" w:cs="Arial"/>
                <w:color w:val="auto"/>
                <w:szCs w:val="18"/>
                <w:u w:val="single"/>
              </w:rPr>
              <w:t>SUMMARY</w:t>
            </w:r>
          </w:p>
        </w:tc>
        <w:tc>
          <w:tcPr>
            <w:tcW w:w="11" w:type="pct"/>
          </w:tcPr>
          <w:p w14:paraId="15B8E26F" w14:textId="77777777" w:rsidR="009F19E9" w:rsidRPr="00BB31F0" w:rsidRDefault="009F19E9" w:rsidP="00BB31F0">
            <w:pPr>
              <w:tabs>
                <w:tab w:val="left" w:pos="180"/>
                <w:tab w:val="left" w:pos="1080"/>
              </w:tabs>
              <w:spacing w:line="360" w:lineRule="auto"/>
              <w:rPr>
                <w:rFonts w:cs="Arial"/>
                <w:sz w:val="18"/>
                <w:szCs w:val="18"/>
              </w:rPr>
            </w:pPr>
          </w:p>
        </w:tc>
        <w:tc>
          <w:tcPr>
            <w:tcW w:w="4001" w:type="pct"/>
          </w:tcPr>
          <w:sdt>
            <w:sdtPr>
              <w:rPr>
                <w:rFonts w:cs="Arial"/>
                <w:sz w:val="18"/>
                <w:szCs w:val="18"/>
              </w:rPr>
              <w:id w:val="8394789"/>
              <w:placeholder>
                <w:docPart w:val="A781879C46F2E44890FAE7AFB2F8E281"/>
              </w:placeholder>
            </w:sdtPr>
            <w:sdtContent>
              <w:p w14:paraId="7AD0D901" w14:textId="3560D1A3" w:rsidR="009F19E9" w:rsidRPr="00DF33DF" w:rsidRDefault="00A005B0" w:rsidP="00DF33DF">
                <w:pPr>
                  <w:tabs>
                    <w:tab w:val="left" w:pos="180"/>
                    <w:tab w:val="left" w:pos="1080"/>
                  </w:tabs>
                  <w:autoSpaceDE w:val="0"/>
                  <w:autoSpaceDN w:val="0"/>
                  <w:adjustRightInd w:val="0"/>
                  <w:spacing w:after="181" w:line="360" w:lineRule="auto"/>
                  <w:ind w:left="158"/>
                  <w:rPr>
                    <w:rFonts w:cs="Arial"/>
                    <w:spacing w:val="-1"/>
                    <w:sz w:val="18"/>
                    <w:szCs w:val="18"/>
                  </w:rPr>
                </w:pPr>
                <w:r w:rsidRPr="00BB31F0">
                  <w:rPr>
                    <w:rFonts w:cs="Arial"/>
                    <w:spacing w:val="-1"/>
                    <w:sz w:val="18"/>
                    <w:szCs w:val="18"/>
                  </w:rPr>
                  <w:t xml:space="preserve">I am currently </w:t>
                </w:r>
                <w:r w:rsidR="00EB7AD9" w:rsidRPr="00BB31F0">
                  <w:rPr>
                    <w:rFonts w:cs="Arial"/>
                    <w:spacing w:val="-1"/>
                    <w:sz w:val="18"/>
                    <w:szCs w:val="18"/>
                  </w:rPr>
                  <w:t xml:space="preserve">enrolled </w:t>
                </w:r>
                <w:r w:rsidR="00B03759" w:rsidRPr="00BB31F0">
                  <w:rPr>
                    <w:rFonts w:cs="Arial"/>
                    <w:spacing w:val="-1"/>
                    <w:sz w:val="18"/>
                    <w:szCs w:val="18"/>
                  </w:rPr>
                  <w:t xml:space="preserve">in Miami </w:t>
                </w:r>
                <w:r w:rsidRPr="00BB31F0">
                  <w:rPr>
                    <w:rFonts w:cs="Arial"/>
                    <w:spacing w:val="-1"/>
                    <w:sz w:val="18"/>
                    <w:szCs w:val="18"/>
                  </w:rPr>
                  <w:t>International University</w:t>
                </w:r>
                <w:r w:rsidR="00B03759" w:rsidRPr="00BB31F0">
                  <w:rPr>
                    <w:rFonts w:cs="Arial"/>
                    <w:spacing w:val="-1"/>
                    <w:sz w:val="18"/>
                    <w:szCs w:val="18"/>
                  </w:rPr>
                  <w:t xml:space="preserve"> of Art and Design.</w:t>
                </w:r>
                <w:r w:rsidRPr="00BB31F0">
                  <w:rPr>
                    <w:rFonts w:cs="Arial"/>
                    <w:spacing w:val="-1"/>
                    <w:sz w:val="18"/>
                    <w:szCs w:val="18"/>
                  </w:rPr>
                  <w:t xml:space="preserve"> </w:t>
                </w:r>
                <w:r w:rsidR="00B03759" w:rsidRPr="00BB31F0">
                  <w:rPr>
                    <w:rFonts w:cs="Arial"/>
                    <w:spacing w:val="-1"/>
                    <w:sz w:val="18"/>
                    <w:szCs w:val="18"/>
                  </w:rPr>
                  <w:t xml:space="preserve">While </w:t>
                </w:r>
                <w:r w:rsidRPr="00BB31F0">
                  <w:rPr>
                    <w:rFonts w:cs="Arial"/>
                    <w:spacing w:val="-1"/>
                    <w:sz w:val="18"/>
                    <w:szCs w:val="18"/>
                  </w:rPr>
                  <w:t>in p</w:t>
                </w:r>
                <w:r w:rsidR="00FF1A5B" w:rsidRPr="00BB31F0">
                  <w:rPr>
                    <w:rFonts w:cs="Arial"/>
                    <w:spacing w:val="-1"/>
                    <w:sz w:val="18"/>
                    <w:szCs w:val="18"/>
                  </w:rPr>
                  <w:t>ursuit of my career in the arts,</w:t>
                </w:r>
                <w:r w:rsidRPr="00BB31F0">
                  <w:rPr>
                    <w:rFonts w:cs="Arial"/>
                    <w:spacing w:val="-1"/>
                    <w:sz w:val="18"/>
                    <w:szCs w:val="18"/>
                  </w:rPr>
                  <w:t xml:space="preserve"> I strive</w:t>
                </w:r>
                <w:r w:rsidR="00634048" w:rsidRPr="00BB31F0">
                  <w:rPr>
                    <w:rFonts w:cs="Arial"/>
                    <w:spacing w:val="-1"/>
                    <w:sz w:val="18"/>
                    <w:szCs w:val="18"/>
                  </w:rPr>
                  <w:t xml:space="preserve"> </w:t>
                </w:r>
                <w:r w:rsidR="00EB7AD9" w:rsidRPr="00BB31F0">
                  <w:rPr>
                    <w:rFonts w:cs="Arial"/>
                    <w:spacing w:val="-1"/>
                    <w:sz w:val="18"/>
                    <w:szCs w:val="18"/>
                  </w:rPr>
                  <w:t xml:space="preserve">to fill my days learning and gaining experience </w:t>
                </w:r>
                <w:r w:rsidR="00634048" w:rsidRPr="00BB31F0">
                  <w:rPr>
                    <w:rFonts w:cs="Arial"/>
                    <w:spacing w:val="-1"/>
                    <w:sz w:val="18"/>
                    <w:szCs w:val="18"/>
                  </w:rPr>
                  <w:t>through</w:t>
                </w:r>
                <w:r w:rsidR="00405D93" w:rsidRPr="00BB31F0">
                  <w:rPr>
                    <w:rFonts w:cs="Arial"/>
                    <w:spacing w:val="-1"/>
                    <w:sz w:val="18"/>
                    <w:szCs w:val="18"/>
                  </w:rPr>
                  <w:t xml:space="preserve"> opportunities that will push me to be a hardworking, dedicated, and </w:t>
                </w:r>
                <w:r w:rsidRPr="00BB31F0">
                  <w:rPr>
                    <w:rFonts w:cs="Arial"/>
                    <w:spacing w:val="-1"/>
                    <w:sz w:val="18"/>
                    <w:szCs w:val="18"/>
                  </w:rPr>
                  <w:t>well-rounded</w:t>
                </w:r>
                <w:r w:rsidR="00405D93" w:rsidRPr="00BB31F0">
                  <w:rPr>
                    <w:rFonts w:cs="Arial"/>
                    <w:spacing w:val="-1"/>
                    <w:sz w:val="18"/>
                    <w:szCs w:val="18"/>
                  </w:rPr>
                  <w:t xml:space="preserve"> person. </w:t>
                </w:r>
              </w:p>
            </w:sdtContent>
          </w:sdt>
        </w:tc>
      </w:tr>
      <w:tr w:rsidR="005320F7" w:rsidRPr="00BB31F0" w14:paraId="779F0D25" w14:textId="77777777" w:rsidTr="005320F7">
        <w:tc>
          <w:tcPr>
            <w:tcW w:w="988" w:type="pct"/>
          </w:tcPr>
          <w:p w14:paraId="0FAB96F2" w14:textId="342B8090" w:rsidR="009F19E9" w:rsidRPr="00BB31F0" w:rsidRDefault="00EB7AD9" w:rsidP="00DF33DF">
            <w:pPr>
              <w:pStyle w:val="Heading1"/>
              <w:tabs>
                <w:tab w:val="left" w:pos="180"/>
                <w:tab w:val="left" w:pos="270"/>
                <w:tab w:val="left" w:pos="1080"/>
              </w:tabs>
              <w:spacing w:line="360" w:lineRule="auto"/>
              <w:jc w:val="left"/>
              <w:rPr>
                <w:rFonts w:asciiTheme="minorHAnsi" w:hAnsiTheme="minorHAnsi" w:cs="Arial"/>
                <w:color w:val="auto"/>
                <w:szCs w:val="18"/>
                <w:u w:val="single"/>
              </w:rPr>
            </w:pPr>
            <w:r w:rsidRPr="00BB31F0">
              <w:rPr>
                <w:rFonts w:asciiTheme="minorHAnsi" w:hAnsiTheme="minorHAnsi" w:cs="Arial"/>
                <w:color w:val="auto"/>
                <w:szCs w:val="18"/>
                <w:u w:val="single"/>
              </w:rPr>
              <w:t>HIGHLIGHTS</w:t>
            </w:r>
          </w:p>
        </w:tc>
        <w:tc>
          <w:tcPr>
            <w:tcW w:w="11" w:type="pct"/>
          </w:tcPr>
          <w:p w14:paraId="44CA8919" w14:textId="77777777" w:rsidR="009F19E9" w:rsidRPr="00BB31F0" w:rsidRDefault="009F19E9" w:rsidP="00BB31F0">
            <w:pPr>
              <w:tabs>
                <w:tab w:val="left" w:pos="180"/>
                <w:tab w:val="left" w:pos="1080"/>
              </w:tabs>
              <w:spacing w:line="360" w:lineRule="auto"/>
              <w:rPr>
                <w:rFonts w:cs="Arial"/>
                <w:sz w:val="18"/>
                <w:szCs w:val="18"/>
              </w:rPr>
            </w:pPr>
          </w:p>
        </w:tc>
        <w:tc>
          <w:tcPr>
            <w:tcW w:w="4001" w:type="pct"/>
          </w:tcPr>
          <w:p w14:paraId="28FA4CFD" w14:textId="5B557026" w:rsidR="009F19E9" w:rsidRPr="00BB31F0" w:rsidRDefault="00A005B0" w:rsidP="00DF33DF">
            <w:pPr>
              <w:pStyle w:val="BodyText"/>
              <w:numPr>
                <w:ilvl w:val="0"/>
                <w:numId w:val="25"/>
              </w:numPr>
              <w:tabs>
                <w:tab w:val="left" w:pos="180"/>
                <w:tab w:val="left" w:pos="1080"/>
              </w:tabs>
              <w:spacing w:line="360" w:lineRule="auto"/>
              <w:rPr>
                <w:rFonts w:cs="Arial"/>
                <w:color w:val="auto"/>
                <w:szCs w:val="18"/>
              </w:rPr>
            </w:pPr>
            <w:r w:rsidRPr="00BB31F0">
              <w:rPr>
                <w:rFonts w:cs="Arial"/>
                <w:color w:val="auto"/>
                <w:szCs w:val="18"/>
              </w:rPr>
              <w:t xml:space="preserve">Enjoys Interacting </w:t>
            </w:r>
            <w:r w:rsidR="00634048" w:rsidRPr="00BB31F0">
              <w:rPr>
                <w:rFonts w:cs="Arial"/>
                <w:color w:val="auto"/>
                <w:szCs w:val="18"/>
              </w:rPr>
              <w:t>with different types of people</w:t>
            </w:r>
          </w:p>
          <w:p w14:paraId="2EAA0BE2" w14:textId="0FD16998" w:rsidR="00EB7AD9" w:rsidRPr="00BB31F0" w:rsidRDefault="00EB7AD9" w:rsidP="00DF33DF">
            <w:pPr>
              <w:pStyle w:val="BodyText"/>
              <w:numPr>
                <w:ilvl w:val="0"/>
                <w:numId w:val="25"/>
              </w:numPr>
              <w:tabs>
                <w:tab w:val="left" w:pos="180"/>
                <w:tab w:val="left" w:pos="1080"/>
              </w:tabs>
              <w:spacing w:line="360" w:lineRule="auto"/>
              <w:rPr>
                <w:rFonts w:cs="Arial"/>
                <w:color w:val="auto"/>
                <w:szCs w:val="18"/>
              </w:rPr>
            </w:pPr>
            <w:r w:rsidRPr="00BB31F0">
              <w:rPr>
                <w:rFonts w:cs="Arial"/>
                <w:color w:val="auto"/>
                <w:szCs w:val="18"/>
              </w:rPr>
              <w:t>Understand</w:t>
            </w:r>
            <w:r w:rsidR="00634048" w:rsidRPr="00BB31F0">
              <w:rPr>
                <w:rFonts w:cs="Arial"/>
                <w:color w:val="auto"/>
                <w:szCs w:val="18"/>
              </w:rPr>
              <w:t>ing and cooperative team member</w:t>
            </w:r>
          </w:p>
          <w:p w14:paraId="380FF583" w14:textId="5C1D1BE2" w:rsidR="00405D93" w:rsidRPr="00BB31F0" w:rsidRDefault="007319E4" w:rsidP="00DF33DF">
            <w:pPr>
              <w:pStyle w:val="BodyText"/>
              <w:numPr>
                <w:ilvl w:val="0"/>
                <w:numId w:val="27"/>
              </w:numPr>
              <w:tabs>
                <w:tab w:val="left" w:pos="180"/>
                <w:tab w:val="left" w:pos="1080"/>
              </w:tabs>
              <w:spacing w:line="360" w:lineRule="auto"/>
              <w:rPr>
                <w:rFonts w:cs="Arial"/>
                <w:color w:val="auto"/>
                <w:szCs w:val="18"/>
              </w:rPr>
            </w:pPr>
            <w:r>
              <w:rPr>
                <w:rFonts w:cs="Arial"/>
                <w:color w:val="auto"/>
                <w:szCs w:val="18"/>
              </w:rPr>
              <w:t xml:space="preserve">Microsoft word, Power Point, Photo Shop, Illustrator   </w:t>
            </w:r>
          </w:p>
          <w:p w14:paraId="4445287A" w14:textId="081D6AF3" w:rsidR="00B03759" w:rsidRPr="00BB31F0" w:rsidRDefault="00B03759" w:rsidP="00DF33DF">
            <w:pPr>
              <w:pStyle w:val="BodyText"/>
              <w:numPr>
                <w:ilvl w:val="0"/>
                <w:numId w:val="27"/>
              </w:numPr>
              <w:tabs>
                <w:tab w:val="left" w:pos="180"/>
                <w:tab w:val="left" w:pos="1080"/>
              </w:tabs>
              <w:spacing w:line="360" w:lineRule="auto"/>
              <w:rPr>
                <w:rFonts w:cs="Arial"/>
                <w:color w:val="auto"/>
                <w:szCs w:val="18"/>
              </w:rPr>
            </w:pPr>
            <w:r w:rsidRPr="00BB31F0">
              <w:rPr>
                <w:rFonts w:cs="Arial"/>
                <w:color w:val="auto"/>
                <w:szCs w:val="18"/>
              </w:rPr>
              <w:t xml:space="preserve">Painting and drawing skills </w:t>
            </w:r>
          </w:p>
          <w:p w14:paraId="2C2EA045" w14:textId="5F60D27F" w:rsidR="00B03759" w:rsidRPr="00BB31F0" w:rsidRDefault="00B03759" w:rsidP="00DF33DF">
            <w:pPr>
              <w:pStyle w:val="BodyText"/>
              <w:numPr>
                <w:ilvl w:val="0"/>
                <w:numId w:val="27"/>
              </w:numPr>
              <w:tabs>
                <w:tab w:val="left" w:pos="180"/>
                <w:tab w:val="left" w:pos="1080"/>
              </w:tabs>
              <w:spacing w:line="360" w:lineRule="auto"/>
              <w:rPr>
                <w:rFonts w:cs="Arial"/>
                <w:color w:val="auto"/>
                <w:szCs w:val="18"/>
              </w:rPr>
            </w:pPr>
            <w:r w:rsidRPr="00BB31F0">
              <w:rPr>
                <w:rFonts w:cs="Arial"/>
                <w:color w:val="auto"/>
                <w:szCs w:val="18"/>
              </w:rPr>
              <w:t xml:space="preserve">Creative </w:t>
            </w:r>
          </w:p>
          <w:p w14:paraId="4BE05162" w14:textId="6708A972" w:rsidR="005320F7" w:rsidRPr="00BB31F0" w:rsidRDefault="00B03759" w:rsidP="00DF33DF">
            <w:pPr>
              <w:pStyle w:val="BodyText"/>
              <w:numPr>
                <w:ilvl w:val="0"/>
                <w:numId w:val="27"/>
              </w:numPr>
              <w:tabs>
                <w:tab w:val="left" w:pos="180"/>
                <w:tab w:val="left" w:pos="1080"/>
              </w:tabs>
              <w:spacing w:line="360" w:lineRule="auto"/>
              <w:rPr>
                <w:rFonts w:cs="Arial"/>
                <w:color w:val="auto"/>
                <w:szCs w:val="18"/>
              </w:rPr>
            </w:pPr>
            <w:r w:rsidRPr="00BB31F0">
              <w:rPr>
                <w:rFonts w:cs="Arial"/>
                <w:color w:val="auto"/>
                <w:szCs w:val="18"/>
              </w:rPr>
              <w:t>CPR certified</w:t>
            </w:r>
          </w:p>
        </w:tc>
      </w:tr>
    </w:tbl>
    <w:p w14:paraId="7F353846" w14:textId="2472B2C5" w:rsidR="00303620" w:rsidRPr="00BB31F0" w:rsidRDefault="00B03759" w:rsidP="00BB31F0">
      <w:pPr>
        <w:spacing w:line="360" w:lineRule="auto"/>
        <w:rPr>
          <w:rFonts w:cs="Arial"/>
          <w:sz w:val="18"/>
          <w:szCs w:val="18"/>
        </w:rPr>
      </w:pPr>
      <w:r w:rsidRPr="00BB31F0">
        <w:rPr>
          <w:rFonts w:cs="Arial"/>
          <w:b/>
          <w:sz w:val="18"/>
          <w:szCs w:val="18"/>
          <w:u w:val="single"/>
        </w:rPr>
        <w:t>EDUCATION</w:t>
      </w:r>
      <w:r w:rsidRPr="00BB31F0">
        <w:rPr>
          <w:rFonts w:cs="Arial"/>
          <w:b/>
          <w:sz w:val="18"/>
          <w:szCs w:val="18"/>
        </w:rPr>
        <w:t xml:space="preserve"> </w:t>
      </w:r>
      <w:r w:rsidRPr="00BB31F0">
        <w:rPr>
          <w:rFonts w:cs="Arial"/>
          <w:b/>
          <w:sz w:val="18"/>
          <w:szCs w:val="18"/>
        </w:rPr>
        <w:tab/>
      </w:r>
      <w:r w:rsidRPr="00BB31F0">
        <w:rPr>
          <w:rFonts w:cs="Arial"/>
          <w:b/>
          <w:sz w:val="18"/>
          <w:szCs w:val="18"/>
        </w:rPr>
        <w:tab/>
      </w:r>
      <w:r w:rsidRPr="00BB31F0">
        <w:rPr>
          <w:rFonts w:cs="Arial"/>
          <w:sz w:val="18"/>
          <w:szCs w:val="18"/>
        </w:rPr>
        <w:t xml:space="preserve">Miami International University of Art and Design </w:t>
      </w:r>
    </w:p>
    <w:p w14:paraId="6F8D8D4D" w14:textId="63C3A43C" w:rsidR="00B03759" w:rsidRPr="00BB31F0" w:rsidRDefault="00B03759" w:rsidP="00BB31F0">
      <w:pPr>
        <w:spacing w:line="360" w:lineRule="auto"/>
        <w:rPr>
          <w:rFonts w:cs="Arial"/>
          <w:sz w:val="18"/>
          <w:szCs w:val="18"/>
        </w:rPr>
      </w:pPr>
      <w:r w:rsidRPr="00BB31F0">
        <w:rPr>
          <w:rFonts w:cs="Arial"/>
          <w:sz w:val="18"/>
          <w:szCs w:val="18"/>
        </w:rPr>
        <w:tab/>
      </w:r>
      <w:r w:rsidRPr="00BB31F0">
        <w:rPr>
          <w:rFonts w:cs="Arial"/>
          <w:sz w:val="18"/>
          <w:szCs w:val="18"/>
        </w:rPr>
        <w:tab/>
      </w:r>
      <w:r w:rsidRPr="00BB31F0">
        <w:rPr>
          <w:rFonts w:cs="Arial"/>
          <w:sz w:val="18"/>
          <w:szCs w:val="18"/>
        </w:rPr>
        <w:tab/>
        <w:t xml:space="preserve">Graphic </w:t>
      </w:r>
      <w:r w:rsidR="007319E4">
        <w:rPr>
          <w:rFonts w:cs="Arial"/>
          <w:sz w:val="18"/>
          <w:szCs w:val="18"/>
        </w:rPr>
        <w:t xml:space="preserve">and Web </w:t>
      </w:r>
      <w:r w:rsidRPr="00BB31F0">
        <w:rPr>
          <w:rFonts w:cs="Arial"/>
          <w:sz w:val="18"/>
          <w:szCs w:val="18"/>
        </w:rPr>
        <w:t xml:space="preserve">Design Major </w:t>
      </w:r>
    </w:p>
    <w:p w14:paraId="7281A75F" w14:textId="77777777" w:rsidR="00DF33DF" w:rsidRDefault="00DF33DF" w:rsidP="00BB31F0">
      <w:pPr>
        <w:pStyle w:val="Heading3"/>
        <w:spacing w:line="360" w:lineRule="auto"/>
        <w:rPr>
          <w:rFonts w:asciiTheme="minorHAnsi" w:hAnsiTheme="minorHAnsi" w:cs="Arial"/>
          <w:color w:val="auto"/>
          <w:szCs w:val="18"/>
          <w:u w:val="single"/>
        </w:rPr>
      </w:pPr>
    </w:p>
    <w:p w14:paraId="0AC9294F" w14:textId="196AE7BC" w:rsidR="00692F56" w:rsidRPr="00D06956" w:rsidRDefault="00692F56" w:rsidP="00D06956">
      <w:pPr>
        <w:pStyle w:val="Heading3"/>
        <w:spacing w:line="360" w:lineRule="auto"/>
        <w:rPr>
          <w:rFonts w:cs="Arial"/>
          <w:color w:val="auto"/>
          <w:szCs w:val="18"/>
        </w:rPr>
      </w:pPr>
      <w:r w:rsidRPr="00BB31F0">
        <w:rPr>
          <w:rFonts w:asciiTheme="minorHAnsi" w:hAnsiTheme="minorHAnsi" w:cs="Arial"/>
          <w:color w:val="auto"/>
          <w:szCs w:val="18"/>
          <w:u w:val="single"/>
        </w:rPr>
        <w:t>JOB EXPERIENCE</w:t>
      </w:r>
      <w:r w:rsidR="00BB31F0">
        <w:rPr>
          <w:rFonts w:asciiTheme="minorHAnsi" w:hAnsiTheme="minorHAnsi" w:cs="Arial"/>
          <w:color w:val="auto"/>
          <w:szCs w:val="18"/>
          <w:u w:val="single"/>
        </w:rPr>
        <w:tab/>
      </w:r>
      <w:r w:rsidRPr="00BB31F0">
        <w:rPr>
          <w:rFonts w:asciiTheme="minorHAnsi" w:hAnsiTheme="minorHAnsi" w:cs="Arial"/>
          <w:b w:val="0"/>
          <w:color w:val="auto"/>
          <w:szCs w:val="18"/>
        </w:rPr>
        <w:tab/>
      </w:r>
      <w:r w:rsidRPr="00BB31F0">
        <w:rPr>
          <w:rFonts w:cs="Arial"/>
          <w:color w:val="auto"/>
          <w:szCs w:val="18"/>
        </w:rPr>
        <w:t xml:space="preserve"> KidsWorld Volunteer Coordinator at Oasis Church </w:t>
      </w:r>
      <w:r w:rsidR="00BB31F0">
        <w:rPr>
          <w:rFonts w:cs="Arial"/>
          <w:color w:val="auto"/>
          <w:szCs w:val="18"/>
        </w:rPr>
        <w:t>2014-</w:t>
      </w:r>
      <w:r w:rsidR="00DF33DF">
        <w:rPr>
          <w:rFonts w:cs="Arial"/>
          <w:color w:val="auto"/>
          <w:szCs w:val="18"/>
        </w:rPr>
        <w:t>7/</w:t>
      </w:r>
      <w:r w:rsidR="00BB31F0">
        <w:rPr>
          <w:rFonts w:cs="Arial"/>
          <w:color w:val="auto"/>
          <w:szCs w:val="18"/>
        </w:rPr>
        <w:t>2015</w:t>
      </w:r>
      <w:r w:rsidRPr="00BB31F0">
        <w:rPr>
          <w:rFonts w:cs="Arial"/>
          <w:color w:val="auto"/>
          <w:szCs w:val="18"/>
        </w:rPr>
        <w:t xml:space="preserve"> </w:t>
      </w:r>
    </w:p>
    <w:p w14:paraId="2C4AC504" w14:textId="77777777" w:rsidR="00692F56" w:rsidRPr="00BB31F0" w:rsidRDefault="00692F56" w:rsidP="00BB31F0">
      <w:pPr>
        <w:pStyle w:val="BodyText"/>
        <w:numPr>
          <w:ilvl w:val="0"/>
          <w:numId w:val="11"/>
        </w:numPr>
        <w:spacing w:line="360" w:lineRule="auto"/>
        <w:rPr>
          <w:rFonts w:cs="Arial"/>
          <w:color w:val="auto"/>
          <w:szCs w:val="18"/>
        </w:rPr>
      </w:pPr>
      <w:r w:rsidRPr="00BB31F0">
        <w:rPr>
          <w:rFonts w:cs="Arial"/>
          <w:color w:val="auto"/>
          <w:szCs w:val="18"/>
        </w:rPr>
        <w:t xml:space="preserve">Scheduling Volunteers </w:t>
      </w:r>
    </w:p>
    <w:p w14:paraId="4B7506D7" w14:textId="77777777" w:rsidR="00692F56" w:rsidRPr="00BB31F0" w:rsidRDefault="00692F56" w:rsidP="00BB31F0">
      <w:pPr>
        <w:pStyle w:val="BodyText"/>
        <w:numPr>
          <w:ilvl w:val="0"/>
          <w:numId w:val="11"/>
        </w:numPr>
        <w:spacing w:line="360" w:lineRule="auto"/>
        <w:rPr>
          <w:rFonts w:cs="Arial"/>
          <w:color w:val="auto"/>
          <w:szCs w:val="18"/>
        </w:rPr>
      </w:pPr>
      <w:r w:rsidRPr="00BB31F0">
        <w:rPr>
          <w:rFonts w:cs="Arial"/>
          <w:color w:val="auto"/>
          <w:szCs w:val="18"/>
        </w:rPr>
        <w:t>Coordinating Volunteer Events (trainings, celebrations, meetings etc.)</w:t>
      </w:r>
    </w:p>
    <w:p w14:paraId="63943E85" w14:textId="77777777" w:rsidR="00692F56" w:rsidRPr="00BB31F0" w:rsidRDefault="00692F56" w:rsidP="00BB31F0">
      <w:pPr>
        <w:pStyle w:val="BodyText"/>
        <w:numPr>
          <w:ilvl w:val="0"/>
          <w:numId w:val="11"/>
        </w:numPr>
        <w:spacing w:line="360" w:lineRule="auto"/>
        <w:rPr>
          <w:rFonts w:cs="Arial"/>
          <w:color w:val="auto"/>
          <w:szCs w:val="18"/>
        </w:rPr>
      </w:pPr>
      <w:r w:rsidRPr="00BB31F0">
        <w:rPr>
          <w:rFonts w:cs="Arial"/>
          <w:color w:val="auto"/>
          <w:szCs w:val="18"/>
        </w:rPr>
        <w:t xml:space="preserve">Providing training for all volunteers </w:t>
      </w:r>
    </w:p>
    <w:p w14:paraId="2866044D" w14:textId="62A9E629" w:rsidR="00692F56" w:rsidRPr="00BB31F0" w:rsidRDefault="00692F56" w:rsidP="00BB31F0">
      <w:pPr>
        <w:pStyle w:val="BodyText"/>
        <w:numPr>
          <w:ilvl w:val="0"/>
          <w:numId w:val="11"/>
        </w:numPr>
        <w:spacing w:line="360" w:lineRule="auto"/>
        <w:rPr>
          <w:rFonts w:cs="Arial"/>
          <w:color w:val="auto"/>
          <w:szCs w:val="18"/>
        </w:rPr>
      </w:pPr>
      <w:r w:rsidRPr="00BB31F0">
        <w:rPr>
          <w:rFonts w:cs="Arial"/>
          <w:color w:val="auto"/>
          <w:szCs w:val="18"/>
        </w:rPr>
        <w:t xml:space="preserve">Keeping Volunteers updated and appreciated </w:t>
      </w:r>
    </w:p>
    <w:p w14:paraId="58B6D52A" w14:textId="33043E07" w:rsidR="00DF33DF" w:rsidRDefault="00D06956" w:rsidP="00D06956">
      <w:pPr>
        <w:spacing w:line="360" w:lineRule="auto"/>
        <w:ind w:left="2160"/>
        <w:rPr>
          <w:rFonts w:cs="Arial"/>
          <w:b/>
          <w:sz w:val="18"/>
          <w:szCs w:val="18"/>
        </w:rPr>
      </w:pPr>
      <w:r w:rsidRPr="00D06956">
        <w:rPr>
          <w:rFonts w:cs="Arial"/>
          <w:b/>
          <w:sz w:val="18"/>
          <w:szCs w:val="18"/>
        </w:rPr>
        <w:t>KidsWorld Classroom Experience Coordinator 5/2016-present</w:t>
      </w:r>
    </w:p>
    <w:p w14:paraId="44CC54C8" w14:textId="6AF03D97" w:rsidR="00D06956" w:rsidRPr="00D06956" w:rsidRDefault="00D06956" w:rsidP="00D06956">
      <w:pPr>
        <w:pStyle w:val="ListParagraph"/>
        <w:numPr>
          <w:ilvl w:val="0"/>
          <w:numId w:val="29"/>
        </w:numPr>
        <w:spacing w:line="360" w:lineRule="auto"/>
        <w:rPr>
          <w:rFonts w:cs="Arial"/>
          <w:b/>
          <w:sz w:val="18"/>
          <w:szCs w:val="18"/>
        </w:rPr>
      </w:pPr>
      <w:r>
        <w:rPr>
          <w:rFonts w:cs="Arial"/>
          <w:sz w:val="18"/>
          <w:szCs w:val="18"/>
        </w:rPr>
        <w:t>Prepare and Implement curriculum from ages 2-10.</w:t>
      </w:r>
    </w:p>
    <w:p w14:paraId="50767195" w14:textId="3EE82287" w:rsidR="00D06956" w:rsidRPr="00D06956" w:rsidRDefault="00D06956" w:rsidP="00D06956">
      <w:pPr>
        <w:pStyle w:val="ListParagraph"/>
        <w:numPr>
          <w:ilvl w:val="0"/>
          <w:numId w:val="29"/>
        </w:numPr>
        <w:spacing w:line="360" w:lineRule="auto"/>
        <w:rPr>
          <w:rFonts w:cs="Arial"/>
          <w:b/>
          <w:sz w:val="18"/>
          <w:szCs w:val="18"/>
        </w:rPr>
      </w:pPr>
      <w:r>
        <w:rPr>
          <w:rFonts w:cs="Arial"/>
          <w:sz w:val="18"/>
          <w:szCs w:val="18"/>
        </w:rPr>
        <w:t>Plan and execute creative environments for facilities used</w:t>
      </w:r>
    </w:p>
    <w:p w14:paraId="077216FA" w14:textId="6A81673D" w:rsidR="00D06956" w:rsidRPr="00D06956" w:rsidRDefault="00D06956" w:rsidP="00D06956">
      <w:pPr>
        <w:pStyle w:val="ListParagraph"/>
        <w:numPr>
          <w:ilvl w:val="0"/>
          <w:numId w:val="29"/>
        </w:numPr>
        <w:spacing w:line="360" w:lineRule="auto"/>
        <w:rPr>
          <w:rFonts w:cs="Arial"/>
          <w:b/>
          <w:sz w:val="18"/>
          <w:szCs w:val="18"/>
        </w:rPr>
      </w:pPr>
      <w:r>
        <w:rPr>
          <w:rFonts w:cs="Arial"/>
          <w:sz w:val="18"/>
          <w:szCs w:val="18"/>
        </w:rPr>
        <w:t xml:space="preserve">Schedule and hold creative meetings. </w:t>
      </w:r>
    </w:p>
    <w:p w14:paraId="00EBBA34" w14:textId="125A5E7E" w:rsidR="00FF1A5B" w:rsidRPr="00BB31F0" w:rsidRDefault="00FF1A5B" w:rsidP="00BB31F0">
      <w:pPr>
        <w:autoSpaceDE w:val="0"/>
        <w:autoSpaceDN w:val="0"/>
        <w:adjustRightInd w:val="0"/>
        <w:spacing w:after="86" w:line="360" w:lineRule="auto"/>
        <w:ind w:left="2160"/>
        <w:rPr>
          <w:rFonts w:cs="Arial"/>
          <w:spacing w:val="-1"/>
          <w:sz w:val="18"/>
          <w:szCs w:val="18"/>
        </w:rPr>
      </w:pPr>
      <w:r w:rsidRPr="00BB31F0">
        <w:rPr>
          <w:rFonts w:cs="Arial"/>
          <w:b/>
          <w:spacing w:val="-5"/>
          <w:sz w:val="18"/>
          <w:szCs w:val="18"/>
        </w:rPr>
        <w:t xml:space="preserve">David Posnack Jewish Community </w:t>
      </w:r>
      <w:r w:rsidR="00BB31F0" w:rsidRPr="00BB31F0">
        <w:rPr>
          <w:rFonts w:cs="Arial"/>
          <w:b/>
          <w:spacing w:val="-5"/>
          <w:sz w:val="18"/>
          <w:szCs w:val="18"/>
        </w:rPr>
        <w:t xml:space="preserve">Center </w:t>
      </w:r>
      <w:r w:rsidR="00BB31F0">
        <w:rPr>
          <w:rFonts w:cs="Arial"/>
          <w:b/>
          <w:spacing w:val="-5"/>
          <w:sz w:val="18"/>
          <w:szCs w:val="18"/>
        </w:rPr>
        <w:t>3</w:t>
      </w:r>
      <w:r w:rsidRPr="00BB31F0">
        <w:rPr>
          <w:rFonts w:cs="Arial"/>
          <w:b/>
          <w:sz w:val="18"/>
          <w:szCs w:val="18"/>
        </w:rPr>
        <w:t xml:space="preserve">/2014-10/2014 </w:t>
      </w:r>
    </w:p>
    <w:p w14:paraId="48CD7D95" w14:textId="3E00F8C6" w:rsidR="00FF1A5B" w:rsidRPr="007319E4" w:rsidRDefault="00FF1A5B" w:rsidP="007319E4">
      <w:pPr>
        <w:autoSpaceDE w:val="0"/>
        <w:autoSpaceDN w:val="0"/>
        <w:adjustRightInd w:val="0"/>
        <w:spacing w:after="86" w:line="360" w:lineRule="auto"/>
        <w:ind w:left="2160"/>
        <w:rPr>
          <w:rFonts w:cs="Arial"/>
          <w:b/>
          <w:spacing w:val="-5"/>
          <w:sz w:val="18"/>
          <w:szCs w:val="18"/>
        </w:rPr>
      </w:pPr>
      <w:bookmarkStart w:id="0" w:name="_GoBack"/>
      <w:bookmarkEnd w:id="0"/>
      <w:r w:rsidRPr="00BB31F0">
        <w:rPr>
          <w:rFonts w:cs="Arial"/>
          <w:spacing w:val="-1"/>
          <w:sz w:val="18"/>
          <w:szCs w:val="18"/>
        </w:rPr>
        <w:t>I was given the authority to take charge of a preschool class 5 times a week. Having this job made me accountable of every child’s safety.</w:t>
      </w:r>
    </w:p>
    <w:tbl>
      <w:tblPr>
        <w:tblW w:w="5000" w:type="pct"/>
        <w:tblInd w:w="-90" w:type="dxa"/>
        <w:tblLayout w:type="fixed"/>
        <w:tblCellMar>
          <w:left w:w="0" w:type="dxa"/>
          <w:right w:w="0" w:type="dxa"/>
        </w:tblCellMar>
        <w:tblLook w:val="04A0" w:firstRow="1" w:lastRow="0" w:firstColumn="1" w:lastColumn="0" w:noHBand="0" w:noVBand="1"/>
      </w:tblPr>
      <w:tblGrid>
        <w:gridCol w:w="2134"/>
        <w:gridCol w:w="24"/>
        <w:gridCol w:w="8642"/>
      </w:tblGrid>
      <w:tr w:rsidR="005320F7" w:rsidRPr="00BB31F0" w14:paraId="03B32B5C" w14:textId="77777777" w:rsidTr="00B03759">
        <w:tc>
          <w:tcPr>
            <w:tcW w:w="988" w:type="pct"/>
          </w:tcPr>
          <w:p w14:paraId="31A6C6F4" w14:textId="2DFCEB31" w:rsidR="005320F7" w:rsidRPr="00BB31F0" w:rsidRDefault="005320F7" w:rsidP="00BB31F0">
            <w:pPr>
              <w:pStyle w:val="Heading1"/>
              <w:spacing w:line="360" w:lineRule="auto"/>
              <w:jc w:val="left"/>
              <w:rPr>
                <w:rFonts w:asciiTheme="minorHAnsi" w:hAnsiTheme="minorHAnsi" w:cs="Arial"/>
                <w:color w:val="auto"/>
                <w:szCs w:val="18"/>
              </w:rPr>
            </w:pPr>
          </w:p>
        </w:tc>
        <w:tc>
          <w:tcPr>
            <w:tcW w:w="11" w:type="pct"/>
          </w:tcPr>
          <w:p w14:paraId="662B4BD1" w14:textId="77777777" w:rsidR="005320F7" w:rsidRPr="00BB31F0" w:rsidRDefault="005320F7" w:rsidP="00BB31F0">
            <w:pPr>
              <w:spacing w:line="360" w:lineRule="auto"/>
              <w:rPr>
                <w:rFonts w:cs="Arial"/>
                <w:sz w:val="18"/>
                <w:szCs w:val="18"/>
              </w:rPr>
            </w:pPr>
          </w:p>
        </w:tc>
        <w:tc>
          <w:tcPr>
            <w:tcW w:w="4001" w:type="pct"/>
          </w:tcPr>
          <w:sdt>
            <w:sdtPr>
              <w:rPr>
                <w:rFonts w:asciiTheme="minorHAnsi" w:eastAsiaTheme="minorEastAsia" w:hAnsiTheme="minorHAnsi" w:cs="Arial"/>
                <w:b w:val="0"/>
                <w:bCs w:val="0"/>
                <w:color w:val="auto"/>
                <w:szCs w:val="18"/>
              </w:rPr>
              <w:id w:val="9459754"/>
              <w:placeholder>
                <w:docPart w:val="35B147CA037CA54197D8D6F345D16E72"/>
              </w:placeholder>
            </w:sdtPr>
            <w:sdtContent>
              <w:p w14:paraId="56AC24F0" w14:textId="1B9D097C" w:rsidR="00B03759" w:rsidRPr="00DF33DF" w:rsidRDefault="00B03759" w:rsidP="00DF33DF">
                <w:pPr>
                  <w:pStyle w:val="Heading3"/>
                  <w:spacing w:line="360" w:lineRule="auto"/>
                  <w:rPr>
                    <w:rFonts w:asciiTheme="minorHAnsi" w:hAnsiTheme="minorHAnsi" w:cs="Arial"/>
                    <w:color w:val="auto"/>
                    <w:spacing w:val="5"/>
                    <w:szCs w:val="18"/>
                  </w:rPr>
                </w:pPr>
              </w:p>
              <w:p w14:paraId="2511E614" w14:textId="77777777" w:rsidR="00B03759" w:rsidRPr="00BB31F0" w:rsidRDefault="00B03759" w:rsidP="00BB31F0">
                <w:pPr>
                  <w:pStyle w:val="BodyText"/>
                  <w:spacing w:line="360" w:lineRule="auto"/>
                  <w:rPr>
                    <w:rFonts w:cs="Arial"/>
                    <w:color w:val="auto"/>
                    <w:szCs w:val="18"/>
                  </w:rPr>
                </w:pPr>
              </w:p>
              <w:p w14:paraId="3AB44D68" w14:textId="77777777" w:rsidR="00B03759" w:rsidRPr="00BB31F0" w:rsidRDefault="00B03759" w:rsidP="00BB31F0">
                <w:pPr>
                  <w:pStyle w:val="BodyText"/>
                  <w:spacing w:line="360" w:lineRule="auto"/>
                  <w:rPr>
                    <w:rFonts w:cs="Arial"/>
                    <w:color w:val="auto"/>
                    <w:szCs w:val="18"/>
                  </w:rPr>
                </w:pPr>
              </w:p>
              <w:p w14:paraId="320A54D7" w14:textId="77777777" w:rsidR="00B03759" w:rsidRPr="00BB31F0" w:rsidRDefault="00B03759" w:rsidP="00BB31F0">
                <w:pPr>
                  <w:pStyle w:val="BodyText"/>
                  <w:spacing w:line="360" w:lineRule="auto"/>
                  <w:rPr>
                    <w:rFonts w:cs="Arial"/>
                    <w:color w:val="auto"/>
                    <w:szCs w:val="18"/>
                  </w:rPr>
                </w:pPr>
              </w:p>
              <w:p w14:paraId="31E39AB7" w14:textId="0A086BCA" w:rsidR="005320F7" w:rsidRPr="00BB31F0" w:rsidRDefault="00D06956" w:rsidP="00BB31F0">
                <w:pPr>
                  <w:pStyle w:val="BodyText"/>
                  <w:spacing w:line="360" w:lineRule="auto"/>
                  <w:rPr>
                    <w:rFonts w:cs="Arial"/>
                    <w:color w:val="auto"/>
                    <w:szCs w:val="18"/>
                  </w:rPr>
                </w:pPr>
              </w:p>
            </w:sdtContent>
          </w:sdt>
        </w:tc>
      </w:tr>
      <w:tr w:rsidR="00303620" w:rsidRPr="00BB31F0" w14:paraId="1A4F7BDC" w14:textId="77777777" w:rsidTr="00B03759">
        <w:tc>
          <w:tcPr>
            <w:tcW w:w="988" w:type="pct"/>
          </w:tcPr>
          <w:p w14:paraId="5E7549E1" w14:textId="77777777" w:rsidR="00303620" w:rsidRPr="00BB31F0" w:rsidRDefault="00303620" w:rsidP="00BB31F0">
            <w:pPr>
              <w:pStyle w:val="Heading1"/>
              <w:spacing w:line="360" w:lineRule="auto"/>
              <w:jc w:val="left"/>
              <w:rPr>
                <w:rFonts w:asciiTheme="minorHAnsi" w:hAnsiTheme="minorHAnsi" w:cs="Arial"/>
                <w:color w:val="auto"/>
                <w:szCs w:val="18"/>
              </w:rPr>
            </w:pPr>
          </w:p>
        </w:tc>
        <w:tc>
          <w:tcPr>
            <w:tcW w:w="11" w:type="pct"/>
          </w:tcPr>
          <w:p w14:paraId="54A032D3" w14:textId="77777777" w:rsidR="00303620" w:rsidRPr="00BB31F0" w:rsidRDefault="00303620" w:rsidP="00BB31F0">
            <w:pPr>
              <w:spacing w:line="360" w:lineRule="auto"/>
              <w:rPr>
                <w:rFonts w:cs="Arial"/>
                <w:sz w:val="18"/>
                <w:szCs w:val="18"/>
              </w:rPr>
            </w:pPr>
          </w:p>
        </w:tc>
        <w:tc>
          <w:tcPr>
            <w:tcW w:w="4001" w:type="pct"/>
          </w:tcPr>
          <w:p w14:paraId="20CAACAF" w14:textId="77777777" w:rsidR="00303620" w:rsidRPr="00BB31F0" w:rsidRDefault="00303620" w:rsidP="00BB31F0">
            <w:pPr>
              <w:pStyle w:val="Heading3"/>
              <w:spacing w:line="360" w:lineRule="auto"/>
              <w:rPr>
                <w:rFonts w:asciiTheme="minorHAnsi" w:hAnsiTheme="minorHAnsi" w:cs="Arial"/>
                <w:color w:val="auto"/>
                <w:spacing w:val="5"/>
                <w:szCs w:val="18"/>
              </w:rPr>
            </w:pPr>
          </w:p>
        </w:tc>
      </w:tr>
    </w:tbl>
    <w:p w14:paraId="255CB180" w14:textId="3173D05D" w:rsidR="00DC35FF" w:rsidRPr="00BB31F0" w:rsidRDefault="00DC35FF" w:rsidP="00BB31F0">
      <w:pPr>
        <w:spacing w:line="360" w:lineRule="auto"/>
        <w:rPr>
          <w:rFonts w:cs="Arial"/>
          <w:sz w:val="18"/>
          <w:szCs w:val="18"/>
        </w:rPr>
      </w:pPr>
    </w:p>
    <w:sectPr w:rsidR="00DC35FF" w:rsidRPr="00BB31F0" w:rsidSect="00DF33DF">
      <w:footerReference w:type="default" r:id="rId9"/>
      <w:pgSz w:w="12240" w:h="15840"/>
      <w:pgMar w:top="720" w:right="720" w:bottom="108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8B2C5" w14:textId="77777777" w:rsidR="00D06956" w:rsidRDefault="00D06956">
      <w:r>
        <w:separator/>
      </w:r>
    </w:p>
  </w:endnote>
  <w:endnote w:type="continuationSeparator" w:id="0">
    <w:p w14:paraId="256EA66F" w14:textId="77777777" w:rsidR="00D06956" w:rsidRDefault="00D06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enturyGothic">
    <w:altName w:val="Century Gothic"/>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5A22C" w14:textId="77777777" w:rsidR="00D06956" w:rsidRDefault="00D06956">
    <w:pPr>
      <w:pStyle w:val="Footer"/>
    </w:pPr>
    <w:r>
      <w:fldChar w:fldCharType="begin"/>
    </w:r>
    <w:r>
      <w:instrText xml:space="preserve"> Page </w:instrText>
    </w:r>
    <w:r>
      <w:fldChar w:fldCharType="separate"/>
    </w:r>
    <w:r w:rsidR="003200C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70F3B" w14:textId="77777777" w:rsidR="00D06956" w:rsidRDefault="00D06956">
      <w:r>
        <w:separator/>
      </w:r>
    </w:p>
  </w:footnote>
  <w:footnote w:type="continuationSeparator" w:id="0">
    <w:p w14:paraId="0C632C28" w14:textId="77777777" w:rsidR="00D06956" w:rsidRDefault="00D069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1353C3"/>
    <w:multiLevelType w:val="hybridMultilevel"/>
    <w:tmpl w:val="711CDA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297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44D75"/>
    <w:multiLevelType w:val="hybridMultilevel"/>
    <w:tmpl w:val="9D2ACA44"/>
    <w:lvl w:ilvl="0" w:tplc="12EAF33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2071421"/>
    <w:multiLevelType w:val="hybridMultilevel"/>
    <w:tmpl w:val="B1BE687E"/>
    <w:lvl w:ilvl="0" w:tplc="12EAF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9558F"/>
    <w:multiLevelType w:val="hybridMultilevel"/>
    <w:tmpl w:val="1B30616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2FE7EE9"/>
    <w:multiLevelType w:val="hybridMultilevel"/>
    <w:tmpl w:val="1698092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37A0E0B"/>
    <w:multiLevelType w:val="hybridMultilevel"/>
    <w:tmpl w:val="C65E92A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366032C2"/>
    <w:multiLevelType w:val="hybridMultilevel"/>
    <w:tmpl w:val="EB0E3248"/>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7">
    <w:nsid w:val="37CB2FF7"/>
    <w:multiLevelType w:val="hybridMultilevel"/>
    <w:tmpl w:val="9C2CCAB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D953F66"/>
    <w:multiLevelType w:val="hybridMultilevel"/>
    <w:tmpl w:val="F6D4E0A0"/>
    <w:lvl w:ilvl="0" w:tplc="D256C592">
      <w:start w:val="1"/>
      <w:numFmt w:val="bullet"/>
      <w:lvlText w:val="∆"/>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ED95AFE"/>
    <w:multiLevelType w:val="hybridMultilevel"/>
    <w:tmpl w:val="3A74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06817"/>
    <w:multiLevelType w:val="hybridMultilevel"/>
    <w:tmpl w:val="2BDAD3CC"/>
    <w:lvl w:ilvl="0" w:tplc="AC72073A">
      <w:start w:val="1"/>
      <w:numFmt w:val="bullet"/>
      <w:lvlText w:val=""/>
      <w:lvlJc w:val="left"/>
      <w:pPr>
        <w:ind w:left="2970" w:hanging="360"/>
      </w:pPr>
      <w:rPr>
        <w:rFonts w:ascii="Wingdings" w:hAnsi="Wingdings" w:hint="default"/>
        <w:color w:val="auto"/>
      </w:rPr>
    </w:lvl>
    <w:lvl w:ilvl="1" w:tplc="04090003">
      <w:start w:val="1"/>
      <w:numFmt w:val="bullet"/>
      <w:lvlText w:val="o"/>
      <w:lvlJc w:val="left"/>
      <w:pPr>
        <w:ind w:left="810" w:hanging="360"/>
      </w:pPr>
      <w:rPr>
        <w:rFonts w:ascii="Courier New" w:hAnsi="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nsid w:val="41343C1B"/>
    <w:multiLevelType w:val="hybridMultilevel"/>
    <w:tmpl w:val="3F8C3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6808D2"/>
    <w:multiLevelType w:val="hybridMultilevel"/>
    <w:tmpl w:val="B27CC6CA"/>
    <w:lvl w:ilvl="0" w:tplc="AC72073A">
      <w:start w:val="1"/>
      <w:numFmt w:val="bullet"/>
      <w:lvlText w:val=""/>
      <w:lvlJc w:val="left"/>
      <w:pPr>
        <w:ind w:left="2970" w:hanging="360"/>
      </w:pPr>
      <w:rPr>
        <w:rFonts w:ascii="Wingdings" w:hAnsi="Wingdings" w:hint="default"/>
        <w:color w:val="auto"/>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3">
    <w:nsid w:val="51207A79"/>
    <w:multiLevelType w:val="hybridMultilevel"/>
    <w:tmpl w:val="A880BC2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963472F"/>
    <w:multiLevelType w:val="hybridMultilevel"/>
    <w:tmpl w:val="3A5A1514"/>
    <w:lvl w:ilvl="0" w:tplc="12EAF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C5CD2"/>
    <w:multiLevelType w:val="hybridMultilevel"/>
    <w:tmpl w:val="816CA0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70B175CB"/>
    <w:multiLevelType w:val="hybridMultilevel"/>
    <w:tmpl w:val="8CA647F0"/>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7">
    <w:nsid w:val="72AC0560"/>
    <w:multiLevelType w:val="hybridMultilevel"/>
    <w:tmpl w:val="E4B44CE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7E8B7FD8"/>
    <w:multiLevelType w:val="hybridMultilevel"/>
    <w:tmpl w:val="B6D6B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3"/>
  </w:num>
  <w:num w:numId="13">
    <w:abstractNumId w:val="17"/>
  </w:num>
  <w:num w:numId="14">
    <w:abstractNumId w:val="16"/>
  </w:num>
  <w:num w:numId="15">
    <w:abstractNumId w:val="27"/>
  </w:num>
  <w:num w:numId="16">
    <w:abstractNumId w:val="26"/>
  </w:num>
  <w:num w:numId="17">
    <w:abstractNumId w:val="14"/>
  </w:num>
  <w:num w:numId="18">
    <w:abstractNumId w:val="21"/>
  </w:num>
  <w:num w:numId="19">
    <w:abstractNumId w:val="10"/>
  </w:num>
  <w:num w:numId="20">
    <w:abstractNumId w:val="22"/>
  </w:num>
  <w:num w:numId="21">
    <w:abstractNumId w:val="20"/>
  </w:num>
  <w:num w:numId="22">
    <w:abstractNumId w:val="28"/>
  </w:num>
  <w:num w:numId="23">
    <w:abstractNumId w:val="18"/>
  </w:num>
  <w:num w:numId="24">
    <w:abstractNumId w:val="11"/>
  </w:num>
  <w:num w:numId="25">
    <w:abstractNumId w:val="24"/>
  </w:num>
  <w:num w:numId="26">
    <w:abstractNumId w:val="19"/>
  </w:num>
  <w:num w:numId="27">
    <w:abstractNumId w:val="12"/>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B7AD9"/>
    <w:rsid w:val="00001D56"/>
    <w:rsid w:val="000D66FC"/>
    <w:rsid w:val="00110ABE"/>
    <w:rsid w:val="00255A1F"/>
    <w:rsid w:val="002B6CDF"/>
    <w:rsid w:val="00303620"/>
    <w:rsid w:val="003200C6"/>
    <w:rsid w:val="00365946"/>
    <w:rsid w:val="00405D93"/>
    <w:rsid w:val="004354EF"/>
    <w:rsid w:val="005320F7"/>
    <w:rsid w:val="005A09B6"/>
    <w:rsid w:val="00620EA4"/>
    <w:rsid w:val="00634048"/>
    <w:rsid w:val="00654772"/>
    <w:rsid w:val="00691707"/>
    <w:rsid w:val="00692F56"/>
    <w:rsid w:val="006D333B"/>
    <w:rsid w:val="006E6DA5"/>
    <w:rsid w:val="007319E4"/>
    <w:rsid w:val="00733E12"/>
    <w:rsid w:val="007F4AE1"/>
    <w:rsid w:val="00810AA1"/>
    <w:rsid w:val="0082797F"/>
    <w:rsid w:val="008A21AB"/>
    <w:rsid w:val="0092154C"/>
    <w:rsid w:val="00980619"/>
    <w:rsid w:val="009B6E81"/>
    <w:rsid w:val="009F19E9"/>
    <w:rsid w:val="00A005B0"/>
    <w:rsid w:val="00A52043"/>
    <w:rsid w:val="00AC7FB3"/>
    <w:rsid w:val="00B03759"/>
    <w:rsid w:val="00B41FE5"/>
    <w:rsid w:val="00B56E43"/>
    <w:rsid w:val="00BB25B8"/>
    <w:rsid w:val="00BB31F0"/>
    <w:rsid w:val="00C165CC"/>
    <w:rsid w:val="00C95EB3"/>
    <w:rsid w:val="00D06956"/>
    <w:rsid w:val="00D61503"/>
    <w:rsid w:val="00DC35FF"/>
    <w:rsid w:val="00DF33DF"/>
    <w:rsid w:val="00E645F4"/>
    <w:rsid w:val="00EB7AD9"/>
    <w:rsid w:val="00F22838"/>
    <w:rsid w:val="00F24660"/>
    <w:rsid w:val="00F3063C"/>
    <w:rsid w:val="00F606C8"/>
    <w:rsid w:val="00F72602"/>
    <w:rsid w:val="00FF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8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81879C46F2E44890FAE7AFB2F8E281"/>
        <w:category>
          <w:name w:val="General"/>
          <w:gallery w:val="placeholder"/>
        </w:category>
        <w:types>
          <w:type w:val="bbPlcHdr"/>
        </w:types>
        <w:behaviors>
          <w:behavior w:val="content"/>
        </w:behaviors>
        <w:guid w:val="{2924C2AB-66D2-CA48-89C9-4BFED6A9AA16}"/>
      </w:docPartPr>
      <w:docPartBody>
        <w:p w:rsidR="00D4380E" w:rsidRDefault="00D4380E">
          <w:pPr>
            <w:pStyle w:val="A781879C46F2E44890FAE7AFB2F8E28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5B147CA037CA54197D8D6F345D16E72"/>
        <w:category>
          <w:name w:val="General"/>
          <w:gallery w:val="placeholder"/>
        </w:category>
        <w:types>
          <w:type w:val="bbPlcHdr"/>
        </w:types>
        <w:behaviors>
          <w:behavior w:val="content"/>
        </w:behaviors>
        <w:guid w:val="{968CC318-DDF0-CA45-A92D-5330F2E1332E}"/>
      </w:docPartPr>
      <w:docPartBody>
        <w:p w:rsidR="00642B7C" w:rsidRDefault="00642B7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22666" w:rsidRDefault="00642B7C" w:rsidP="00642B7C">
          <w:pPr>
            <w:pStyle w:val="35B147CA037CA54197D8D6F345D16E7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enturyGothic">
    <w:altName w:val="Century Gothic"/>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0E"/>
    <w:rsid w:val="006238E0"/>
    <w:rsid w:val="00642B7C"/>
    <w:rsid w:val="00722666"/>
    <w:rsid w:val="00D4380E"/>
    <w:rsid w:val="00D836ED"/>
    <w:rsid w:val="00EF25EB"/>
    <w:rsid w:val="00F54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1879C46F2E44890FAE7AFB2F8E281">
    <w:name w:val="A781879C46F2E44890FAE7AFB2F8E281"/>
  </w:style>
  <w:style w:type="paragraph" w:customStyle="1" w:styleId="8905A265809F694BAA94FBA4FD0748C0">
    <w:name w:val="8905A265809F694BAA94FBA4FD0748C0"/>
  </w:style>
  <w:style w:type="paragraph" w:customStyle="1" w:styleId="584AD60CE3D39B42BC35880DEFA33D26">
    <w:name w:val="584AD60CE3D39B42BC35880DEFA33D26"/>
  </w:style>
  <w:style w:type="paragraph" w:customStyle="1" w:styleId="3C2153BE0C3E2441B4C53F853BE2566B">
    <w:name w:val="3C2153BE0C3E2441B4C53F853BE2566B"/>
  </w:style>
  <w:style w:type="paragraph" w:customStyle="1" w:styleId="DA466D96078F4B4B8D5387DA9B146690">
    <w:name w:val="DA466D96078F4B4B8D5387DA9B146690"/>
  </w:style>
  <w:style w:type="paragraph" w:styleId="BodyText">
    <w:name w:val="Body Text"/>
    <w:basedOn w:val="Normal"/>
    <w:link w:val="BodyTextChar"/>
    <w:rsid w:val="00642B7C"/>
    <w:pPr>
      <w:spacing w:after="200"/>
    </w:pPr>
    <w:rPr>
      <w:rFonts w:eastAsiaTheme="minorHAnsi"/>
      <w:sz w:val="20"/>
      <w:szCs w:val="22"/>
      <w:lang w:eastAsia="en-US"/>
    </w:rPr>
  </w:style>
  <w:style w:type="character" w:customStyle="1" w:styleId="BodyTextChar">
    <w:name w:val="Body Text Char"/>
    <w:basedOn w:val="DefaultParagraphFont"/>
    <w:link w:val="BodyText"/>
    <w:rsid w:val="00642B7C"/>
    <w:rPr>
      <w:rFonts w:eastAsiaTheme="minorHAnsi"/>
      <w:sz w:val="20"/>
      <w:szCs w:val="22"/>
      <w:lang w:eastAsia="en-US"/>
    </w:rPr>
  </w:style>
  <w:style w:type="paragraph" w:customStyle="1" w:styleId="84C77144E6BFCB43A35491690B982163">
    <w:name w:val="84C77144E6BFCB43A35491690B982163"/>
  </w:style>
  <w:style w:type="paragraph" w:customStyle="1" w:styleId="263CB31722DD9D48AB980323C5F60873">
    <w:name w:val="263CB31722DD9D48AB980323C5F60873"/>
  </w:style>
  <w:style w:type="paragraph" w:customStyle="1" w:styleId="DC2D8FAA7C758C4A99BB593898540D4F">
    <w:name w:val="DC2D8FAA7C758C4A99BB593898540D4F"/>
  </w:style>
  <w:style w:type="paragraph" w:customStyle="1" w:styleId="4EA69864A8B1F54C98A7351CAF76DAA0">
    <w:name w:val="4EA69864A8B1F54C98A7351CAF76DAA0"/>
  </w:style>
  <w:style w:type="paragraph" w:customStyle="1" w:styleId="76FEC4431D43274090C0E4F95F2192A3">
    <w:name w:val="76FEC4431D43274090C0E4F95F2192A3"/>
  </w:style>
  <w:style w:type="paragraph" w:customStyle="1" w:styleId="085FAB6CBB37DD4E916AAF355AE8EBCF">
    <w:name w:val="085FAB6CBB37DD4E916AAF355AE8EBCF"/>
  </w:style>
  <w:style w:type="paragraph" w:customStyle="1" w:styleId="2DE754EF4FD0384891D5ABFE983D1F14">
    <w:name w:val="2DE754EF4FD0384891D5ABFE983D1F14"/>
  </w:style>
  <w:style w:type="paragraph" w:customStyle="1" w:styleId="17A29F1FE508D145956D8831874EE080">
    <w:name w:val="17A29F1FE508D145956D8831874EE080"/>
    <w:rsid w:val="00D4380E"/>
  </w:style>
  <w:style w:type="paragraph" w:customStyle="1" w:styleId="AA3FB7790C50954BBC83C2192CFC957D">
    <w:name w:val="AA3FB7790C50954BBC83C2192CFC957D"/>
    <w:rsid w:val="00D4380E"/>
  </w:style>
  <w:style w:type="paragraph" w:customStyle="1" w:styleId="18183FE6E677C1448C340ACC04C4CBEA">
    <w:name w:val="18183FE6E677C1448C340ACC04C4CBEA"/>
    <w:rsid w:val="00D4380E"/>
  </w:style>
  <w:style w:type="paragraph" w:customStyle="1" w:styleId="48BF80FE95E0E24683C417F38E34C947">
    <w:name w:val="48BF80FE95E0E24683C417F38E34C947"/>
    <w:rsid w:val="00D4380E"/>
  </w:style>
  <w:style w:type="paragraph" w:customStyle="1" w:styleId="DCC53455A44DDF4B87085F46A13C299B">
    <w:name w:val="DCC53455A44DDF4B87085F46A13C299B"/>
    <w:rsid w:val="00D4380E"/>
  </w:style>
  <w:style w:type="paragraph" w:customStyle="1" w:styleId="AF23136F2FB42A4AA2A8329FC5398F18">
    <w:name w:val="AF23136F2FB42A4AA2A8329FC5398F18"/>
    <w:rsid w:val="00D4380E"/>
  </w:style>
  <w:style w:type="paragraph" w:customStyle="1" w:styleId="CFD2E96595DF284B8761E3758D7CBA6A">
    <w:name w:val="CFD2E96595DF284B8761E3758D7CBA6A"/>
    <w:rsid w:val="00D4380E"/>
  </w:style>
  <w:style w:type="paragraph" w:customStyle="1" w:styleId="E1264577EFEBE249B442E63AA393EF9F">
    <w:name w:val="E1264577EFEBE249B442E63AA393EF9F"/>
    <w:rsid w:val="00D4380E"/>
  </w:style>
  <w:style w:type="paragraph" w:customStyle="1" w:styleId="00991C44C570B8469DAE720786386166">
    <w:name w:val="00991C44C570B8469DAE720786386166"/>
    <w:rsid w:val="00D4380E"/>
  </w:style>
  <w:style w:type="paragraph" w:customStyle="1" w:styleId="1E8D50145D21F845BDD40C6B4376585B">
    <w:name w:val="1E8D50145D21F845BDD40C6B4376585B"/>
    <w:rsid w:val="00D4380E"/>
  </w:style>
  <w:style w:type="paragraph" w:customStyle="1" w:styleId="2DE87CE8BA0BAA4E9DE9A610982FC60C">
    <w:name w:val="2DE87CE8BA0BAA4E9DE9A610982FC60C"/>
    <w:rsid w:val="00D4380E"/>
  </w:style>
  <w:style w:type="paragraph" w:customStyle="1" w:styleId="713CAF5EAC65E94EB9E426758B5BE9F9">
    <w:name w:val="713CAF5EAC65E94EB9E426758B5BE9F9"/>
    <w:rsid w:val="00F54EF9"/>
  </w:style>
  <w:style w:type="paragraph" w:customStyle="1" w:styleId="35B147CA037CA54197D8D6F345D16E72">
    <w:name w:val="35B147CA037CA54197D8D6F345D16E72"/>
    <w:rsid w:val="00642B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81879C46F2E44890FAE7AFB2F8E281">
    <w:name w:val="A781879C46F2E44890FAE7AFB2F8E281"/>
  </w:style>
  <w:style w:type="paragraph" w:customStyle="1" w:styleId="8905A265809F694BAA94FBA4FD0748C0">
    <w:name w:val="8905A265809F694BAA94FBA4FD0748C0"/>
  </w:style>
  <w:style w:type="paragraph" w:customStyle="1" w:styleId="584AD60CE3D39B42BC35880DEFA33D26">
    <w:name w:val="584AD60CE3D39B42BC35880DEFA33D26"/>
  </w:style>
  <w:style w:type="paragraph" w:customStyle="1" w:styleId="3C2153BE0C3E2441B4C53F853BE2566B">
    <w:name w:val="3C2153BE0C3E2441B4C53F853BE2566B"/>
  </w:style>
  <w:style w:type="paragraph" w:customStyle="1" w:styleId="DA466D96078F4B4B8D5387DA9B146690">
    <w:name w:val="DA466D96078F4B4B8D5387DA9B146690"/>
  </w:style>
  <w:style w:type="paragraph" w:styleId="BodyText">
    <w:name w:val="Body Text"/>
    <w:basedOn w:val="Normal"/>
    <w:link w:val="BodyTextChar"/>
    <w:rsid w:val="00642B7C"/>
    <w:pPr>
      <w:spacing w:after="200"/>
    </w:pPr>
    <w:rPr>
      <w:rFonts w:eastAsiaTheme="minorHAnsi"/>
      <w:sz w:val="20"/>
      <w:szCs w:val="22"/>
      <w:lang w:eastAsia="en-US"/>
    </w:rPr>
  </w:style>
  <w:style w:type="character" w:customStyle="1" w:styleId="BodyTextChar">
    <w:name w:val="Body Text Char"/>
    <w:basedOn w:val="DefaultParagraphFont"/>
    <w:link w:val="BodyText"/>
    <w:rsid w:val="00642B7C"/>
    <w:rPr>
      <w:rFonts w:eastAsiaTheme="minorHAnsi"/>
      <w:sz w:val="20"/>
      <w:szCs w:val="22"/>
      <w:lang w:eastAsia="en-US"/>
    </w:rPr>
  </w:style>
  <w:style w:type="paragraph" w:customStyle="1" w:styleId="84C77144E6BFCB43A35491690B982163">
    <w:name w:val="84C77144E6BFCB43A35491690B982163"/>
  </w:style>
  <w:style w:type="paragraph" w:customStyle="1" w:styleId="263CB31722DD9D48AB980323C5F60873">
    <w:name w:val="263CB31722DD9D48AB980323C5F60873"/>
  </w:style>
  <w:style w:type="paragraph" w:customStyle="1" w:styleId="DC2D8FAA7C758C4A99BB593898540D4F">
    <w:name w:val="DC2D8FAA7C758C4A99BB593898540D4F"/>
  </w:style>
  <w:style w:type="paragraph" w:customStyle="1" w:styleId="4EA69864A8B1F54C98A7351CAF76DAA0">
    <w:name w:val="4EA69864A8B1F54C98A7351CAF76DAA0"/>
  </w:style>
  <w:style w:type="paragraph" w:customStyle="1" w:styleId="76FEC4431D43274090C0E4F95F2192A3">
    <w:name w:val="76FEC4431D43274090C0E4F95F2192A3"/>
  </w:style>
  <w:style w:type="paragraph" w:customStyle="1" w:styleId="085FAB6CBB37DD4E916AAF355AE8EBCF">
    <w:name w:val="085FAB6CBB37DD4E916AAF355AE8EBCF"/>
  </w:style>
  <w:style w:type="paragraph" w:customStyle="1" w:styleId="2DE754EF4FD0384891D5ABFE983D1F14">
    <w:name w:val="2DE754EF4FD0384891D5ABFE983D1F14"/>
  </w:style>
  <w:style w:type="paragraph" w:customStyle="1" w:styleId="17A29F1FE508D145956D8831874EE080">
    <w:name w:val="17A29F1FE508D145956D8831874EE080"/>
    <w:rsid w:val="00D4380E"/>
  </w:style>
  <w:style w:type="paragraph" w:customStyle="1" w:styleId="AA3FB7790C50954BBC83C2192CFC957D">
    <w:name w:val="AA3FB7790C50954BBC83C2192CFC957D"/>
    <w:rsid w:val="00D4380E"/>
  </w:style>
  <w:style w:type="paragraph" w:customStyle="1" w:styleId="18183FE6E677C1448C340ACC04C4CBEA">
    <w:name w:val="18183FE6E677C1448C340ACC04C4CBEA"/>
    <w:rsid w:val="00D4380E"/>
  </w:style>
  <w:style w:type="paragraph" w:customStyle="1" w:styleId="48BF80FE95E0E24683C417F38E34C947">
    <w:name w:val="48BF80FE95E0E24683C417F38E34C947"/>
    <w:rsid w:val="00D4380E"/>
  </w:style>
  <w:style w:type="paragraph" w:customStyle="1" w:styleId="DCC53455A44DDF4B87085F46A13C299B">
    <w:name w:val="DCC53455A44DDF4B87085F46A13C299B"/>
    <w:rsid w:val="00D4380E"/>
  </w:style>
  <w:style w:type="paragraph" w:customStyle="1" w:styleId="AF23136F2FB42A4AA2A8329FC5398F18">
    <w:name w:val="AF23136F2FB42A4AA2A8329FC5398F18"/>
    <w:rsid w:val="00D4380E"/>
  </w:style>
  <w:style w:type="paragraph" w:customStyle="1" w:styleId="CFD2E96595DF284B8761E3758D7CBA6A">
    <w:name w:val="CFD2E96595DF284B8761E3758D7CBA6A"/>
    <w:rsid w:val="00D4380E"/>
  </w:style>
  <w:style w:type="paragraph" w:customStyle="1" w:styleId="E1264577EFEBE249B442E63AA393EF9F">
    <w:name w:val="E1264577EFEBE249B442E63AA393EF9F"/>
    <w:rsid w:val="00D4380E"/>
  </w:style>
  <w:style w:type="paragraph" w:customStyle="1" w:styleId="00991C44C570B8469DAE720786386166">
    <w:name w:val="00991C44C570B8469DAE720786386166"/>
    <w:rsid w:val="00D4380E"/>
  </w:style>
  <w:style w:type="paragraph" w:customStyle="1" w:styleId="1E8D50145D21F845BDD40C6B4376585B">
    <w:name w:val="1E8D50145D21F845BDD40C6B4376585B"/>
    <w:rsid w:val="00D4380E"/>
  </w:style>
  <w:style w:type="paragraph" w:customStyle="1" w:styleId="2DE87CE8BA0BAA4E9DE9A610982FC60C">
    <w:name w:val="2DE87CE8BA0BAA4E9DE9A610982FC60C"/>
    <w:rsid w:val="00D4380E"/>
  </w:style>
  <w:style w:type="paragraph" w:customStyle="1" w:styleId="713CAF5EAC65E94EB9E426758B5BE9F9">
    <w:name w:val="713CAF5EAC65E94EB9E426758B5BE9F9"/>
    <w:rsid w:val="00F54EF9"/>
  </w:style>
  <w:style w:type="paragraph" w:customStyle="1" w:styleId="35B147CA037CA54197D8D6F345D16E72">
    <w:name w:val="35B147CA037CA54197D8D6F345D16E72"/>
    <w:rsid w:val="00642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D5B837F-B6B0-F346-80B9-B963EED0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51</TotalTime>
  <Pages>2</Pages>
  <Words>226</Words>
  <Characters>1290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Noemely Alcantara</dc:creator>
  <cp:keywords/>
  <dc:description/>
  <cp:lastModifiedBy>Noemely Alcantara</cp:lastModifiedBy>
  <cp:revision>7</cp:revision>
  <cp:lastPrinted>2015-10-14T13:40:00Z</cp:lastPrinted>
  <dcterms:created xsi:type="dcterms:W3CDTF">2015-10-14T13:15:00Z</dcterms:created>
  <dcterms:modified xsi:type="dcterms:W3CDTF">2016-09-03T19:18:00Z</dcterms:modified>
  <cp:category/>
</cp:coreProperties>
</file>